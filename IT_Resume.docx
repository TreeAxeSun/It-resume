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첫 번째 표는 이름과 연락처 정보 레이아웃 표입니다. 두 번째 표는 목표 표입니다."/>
      </w:tblPr>
      <w:tblGrid>
        <w:gridCol w:w="4248"/>
        <w:gridCol w:w="4058"/>
      </w:tblGrid>
      <w:tr w:rsidR="00E5521B" w:rsidRPr="00B3581E" w:rsidTr="00F341BD">
        <w:trPr>
          <w:trHeight w:hRule="exact" w:val="1985"/>
        </w:trPr>
        <w:tc>
          <w:tcPr>
            <w:tcW w:w="4248" w:type="dxa"/>
            <w:tcMar>
              <w:right w:w="144" w:type="dxa"/>
            </w:tcMar>
            <w:vAlign w:val="bottom"/>
          </w:tcPr>
          <w:p w:rsidR="00556337" w:rsidRPr="00B3581E" w:rsidRDefault="00C61699" w:rsidP="00B3581E">
            <w:pPr>
              <w:pStyle w:val="a7"/>
              <w:spacing w:line="180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Y</w:t>
            </w:r>
            <w:r>
              <w:rPr>
                <w:rFonts w:ascii="맑은 고딕" w:hAnsi="맑은 고딕"/>
              </w:rPr>
              <w:t>oungSeok</w:t>
            </w:r>
          </w:p>
          <w:p w:rsidR="00FE18B2" w:rsidRPr="00B3581E" w:rsidRDefault="00C61699" w:rsidP="00B3581E">
            <w:pPr>
              <w:pStyle w:val="af"/>
              <w:spacing w:line="180" w:lineRule="auto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Ahn</w:t>
            </w:r>
          </w:p>
        </w:tc>
        <w:tc>
          <w:tcPr>
            <w:tcW w:w="4058" w:type="dxa"/>
            <w:tcMar>
              <w:left w:w="144" w:type="dxa"/>
            </w:tcMar>
            <w:vAlign w:val="bottom"/>
          </w:tcPr>
          <w:tbl>
            <w:tblPr>
              <w:tblStyle w:val="a8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연락처 정보 표"/>
            </w:tblPr>
            <w:tblGrid>
              <w:gridCol w:w="3540"/>
              <w:gridCol w:w="374"/>
            </w:tblGrid>
            <w:tr w:rsidR="00323C3F" w:rsidRPr="00B3581E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F12E9C" w:rsidRDefault="00645714" w:rsidP="00B3581E">
                  <w:pPr>
                    <w:pStyle w:val="ab"/>
                    <w:spacing w:line="180" w:lineRule="auto"/>
                    <w:rPr>
                      <w:rFonts w:ascii="맑은 고딕" w:hAnsi="맑은 고딕"/>
                      <w:b/>
                    </w:rPr>
                  </w:pPr>
                  <w:sdt>
                    <w:sdtPr>
                      <w:rPr>
                        <w:rFonts w:ascii="맑은 고딕" w:hAnsi="맑은 고딕"/>
                        <w:b/>
                      </w:rPr>
                      <w:alias w:val="주소 입력:"/>
                      <w:tag w:val="주소 입력:"/>
                      <w:id w:val="966779368"/>
                      <w:placeholder>
                        <w:docPart w:val="0651B6A1BAAD445AB4A05636989CFD1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C61699" w:rsidRPr="00F12E9C">
                        <w:rPr>
                          <w:rFonts w:ascii="맑은 고딕" w:hAnsi="맑은 고딕"/>
                          <w:b/>
                        </w:rPr>
                        <w:t>Winnipeg Manitoba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B3581E" w:rsidRDefault="00323C3F" w:rsidP="00B87B80">
                  <w:pPr>
                    <w:pStyle w:val="afc"/>
                  </w:pPr>
                  <w:r w:rsidRPr="00B3581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주소 아이콘" descr="주소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ECCAA8" id="주소 아이콘" o:spid="_x0000_s1026" alt="주소 아이콘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B3581E" w:rsidTr="00FE7443">
              <w:sdt>
                <w:sdtPr>
                  <w:rPr>
                    <w:rFonts w:ascii="맑은 고딕" w:hAnsi="맑은 고딕"/>
                    <w:b/>
                  </w:rPr>
                  <w:alias w:val="전화 번호 입력:"/>
                  <w:tag w:val="전화 번호 입력:"/>
                  <w:id w:val="-1849400302"/>
                  <w:placeholder>
                    <w:docPart w:val="B1A05CDD4AF846BD92ED28008634CC0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F12E9C" w:rsidRDefault="00C61699" w:rsidP="00B3581E">
                      <w:pPr>
                        <w:pStyle w:val="ab"/>
                        <w:spacing w:line="180" w:lineRule="auto"/>
                        <w:rPr>
                          <w:rFonts w:ascii="맑은 고딕" w:hAnsi="맑은 고딕"/>
                          <w:b/>
                        </w:rPr>
                      </w:pPr>
                      <w:r w:rsidRPr="00F12E9C">
                        <w:rPr>
                          <w:rFonts w:ascii="맑은 고딕" w:hAnsi="맑은 고딕"/>
                          <w:b/>
                        </w:rPr>
                        <w:t>204-887-1111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B3581E" w:rsidRDefault="00323C3F" w:rsidP="00B87B80">
                  <w:pPr>
                    <w:pStyle w:val="afc"/>
                  </w:pPr>
                  <w:r w:rsidRPr="00B3581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전화 아이콘" descr="전화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1BF27A" id="전화 아이콘" o:spid="_x0000_s1026" alt="전화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B3581E" w:rsidTr="00FE7443">
              <w:sdt>
                <w:sdtPr>
                  <w:rPr>
                    <w:rFonts w:ascii="맑은 고딕" w:hAnsi="맑은 고딕"/>
                    <w:b/>
                  </w:rPr>
                  <w:alias w:val="전자 메일 입력:"/>
                  <w:tag w:val="전자 메일 입력:"/>
                  <w:id w:val="-675184368"/>
                  <w:placeholder>
                    <w:docPart w:val="C97291B76B18417289DE30573116BC8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F12E9C" w:rsidRDefault="00C61699" w:rsidP="00B3581E">
                      <w:pPr>
                        <w:pStyle w:val="ab"/>
                        <w:spacing w:line="180" w:lineRule="auto"/>
                        <w:rPr>
                          <w:rFonts w:ascii="맑은 고딕" w:hAnsi="맑은 고딕"/>
                          <w:b/>
                        </w:rPr>
                      </w:pPr>
                      <w:r w:rsidRPr="00F12E9C">
                        <w:rPr>
                          <w:rFonts w:ascii="맑은 고딕" w:hAnsi="맑은 고딕"/>
                          <w:b/>
                        </w:rPr>
                        <w:t>Veris1975@outlook.com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B3581E" w:rsidRDefault="00323C3F" w:rsidP="00B87B80">
                  <w:pPr>
                    <w:pStyle w:val="afc"/>
                  </w:pPr>
                  <w:r w:rsidRPr="00B3581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자유형 5" descr="전자 메일 아이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420B4D" id="자유형 5" o:spid="_x0000_s1026" alt="전자 메일 아이콘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B3581E" w:rsidTr="00FE7443">
              <w:sdt>
                <w:sdtPr>
                  <w:rPr>
                    <w:rFonts w:ascii="맑은 고딕" w:hAnsi="맑은 고딕"/>
                    <w:b/>
                  </w:rPr>
                  <w:alias w:val="LinkedIn 프로필 입력:"/>
                  <w:tag w:val="LinkedIn 프로필 입력:"/>
                  <w:id w:val="1102843699"/>
                  <w:placeholder>
                    <w:docPart w:val="50FF44B57C434DB781B54BA8ABCDA8C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F12E9C" w:rsidRDefault="00F12E9C" w:rsidP="00B3581E">
                      <w:pPr>
                        <w:pStyle w:val="ab"/>
                        <w:spacing w:line="180" w:lineRule="auto"/>
                        <w:rPr>
                          <w:rFonts w:ascii="맑은 고딕" w:hAnsi="맑은 고딕"/>
                          <w:b/>
                        </w:rPr>
                      </w:pPr>
                      <w:r w:rsidRPr="00F12E9C">
                        <w:rPr>
                          <w:rFonts w:ascii="맑은 고딕" w:hAnsi="맑은 고딕"/>
                          <w:b/>
                        </w:rPr>
                        <w:t>Linkedin.com/in/Youngseok-a-94713216a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B3581E" w:rsidRDefault="00323C3F" w:rsidP="00B87B80">
                  <w:pPr>
                    <w:pStyle w:val="afc"/>
                  </w:pPr>
                  <w:r w:rsidRPr="00B3581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977F5D" wp14:editId="45FDF936">
                            <wp:extent cx="109728" cy="109728"/>
                            <wp:effectExtent l="0" t="0" r="5080" b="5080"/>
                            <wp:docPr id="11" name="LinkedIn 아이콘" descr="LinkedIn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A1AAF6" id="LinkedIn 아이콘" o:spid="_x0000_s1026" alt="LinkedIn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B3581E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F12E9C" w:rsidRDefault="00645714" w:rsidP="00B3581E">
                  <w:pPr>
                    <w:pStyle w:val="ab"/>
                    <w:spacing w:line="180" w:lineRule="auto"/>
                    <w:rPr>
                      <w:rFonts w:ascii="맑은 고딕" w:hAnsi="맑은 고딕"/>
                      <w:b/>
                    </w:rPr>
                  </w:pPr>
                  <w:sdt>
                    <w:sdtPr>
                      <w:rPr>
                        <w:rFonts w:ascii="맑은 고딕" w:hAnsi="맑은 고딕"/>
                        <w:b/>
                      </w:rPr>
                      <w:alias w:val="Twitter/블로그/포트폴리오 입력:"/>
                      <w:tag w:val="Twitter/블로그/포트폴리오 입력:"/>
                      <w:id w:val="182791170"/>
                      <w:placeholder>
                        <w:docPart w:val="3D732C9EC3B641AC8E5A3D4CFA6758F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699" w:rsidRPr="00F12E9C">
                        <w:rPr>
                          <w:rFonts w:ascii="맑은 고딕" w:hAnsi="맑은 고딕"/>
                          <w:b/>
                        </w:rPr>
                        <w:t>Github.com/</w:t>
                      </w:r>
                      <w:proofErr w:type="spellStart"/>
                      <w:r w:rsidR="00C61699" w:rsidRPr="00F12E9C">
                        <w:rPr>
                          <w:rFonts w:ascii="맑은 고딕" w:hAnsi="맑은 고딕"/>
                          <w:b/>
                        </w:rPr>
                        <w:t>TreeAxeSun</w:t>
                      </w:r>
                      <w:proofErr w:type="spellEnd"/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B3581E" w:rsidRDefault="00323C3F" w:rsidP="00B87B80">
                  <w:pPr>
                    <w:pStyle w:val="afc"/>
                  </w:pPr>
                  <w:r w:rsidRPr="00B3581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웹 사이트 아이콘" descr="Twitter/블로그/포트폴리오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3363C3" id="웹 사이트 아이콘" o:spid="_x0000_s1026" alt="Twitter/블로그/포트폴리오 아이콘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Pk7nL4kFQAADGwAAA4AAAAAAAAAAAAAAAAA&#10;LgIAAGRycy9lMm9Eb2MueG1sUEsBAi0AFAAGAAgAAAAhAIaoKS7aAAAAAwEAAA8AAAAAAAAAAAAA&#10;AAAAfhcAAGRycy9kb3ducmV2LnhtbFBLBQYAAAAABAAEAPMAAACF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5521B" w:rsidRPr="00B3581E" w:rsidRDefault="00E5521B" w:rsidP="00B3581E">
            <w:pPr>
              <w:pStyle w:val="ab"/>
              <w:spacing w:line="180" w:lineRule="auto"/>
              <w:rPr>
                <w:rFonts w:ascii="맑은 고딕" w:hAnsi="맑은 고딕"/>
              </w:rPr>
            </w:pPr>
          </w:p>
        </w:tc>
      </w:tr>
    </w:tbl>
    <w:tbl>
      <w:tblPr>
        <w:tblStyle w:val="20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첫 번째 표는 이름과 연락처 정보 레이아웃 표입니다. 두 번째 표는 목표 표입니다."/>
      </w:tblPr>
      <w:tblGrid>
        <w:gridCol w:w="710"/>
        <w:gridCol w:w="8302"/>
      </w:tblGrid>
      <w:tr w:rsidR="000E24AC" w:rsidRPr="00B3581E" w:rsidTr="00B21942"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:rsidR="000E24AC" w:rsidRPr="00B3581E" w:rsidRDefault="00075B13" w:rsidP="009D0878">
            <w:pPr>
              <w:pStyle w:val="afc"/>
              <w:rPr>
                <w:rFonts w:ascii="맑은 고딕" w:hAnsi="맑은 고딕"/>
              </w:rPr>
            </w:pPr>
            <w:r w:rsidRPr="00B3581E">
              <w:rPr>
                <w:rFonts w:ascii="맑은 고딕" w:hAnsi="맑은 고딕"/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원 안의 목표 아이콘" descr="목표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목표 아이콘 원" descr="목표 아이콘 원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목표 아이콘 위쪽 가로줄" descr="목표 아이콘 위쪽 가로줄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목표 아이콘 중간 가로줄" descr="목표 아이콘 중간 가로줄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목표 아이콘 아래쪽 가로줄" descr="목표 아이콘 아래쪽 가로줄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A52D09" id="원 안의 목표 아이콘" o:spid="_x0000_s1026" alt="목표 아이콘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DdZDU6vQ4AALhlAAAO&#10;AAAAAAAAAAAAAAAAAC4CAABkcnMvZTJvRG9jLnhtbFBLAQItABQABgAIAAAAIQAYauyH2QAAAAMB&#10;AAAPAAAAAAAAAAAAAAAAABcRAABkcnMvZG93bnJldi54bWxQSwUGAAAAAAQABADzAAAAHRIAAAAA&#10;">
                      <v:shape id="목표 아이콘 원" o:spid="_x0000_s1027" alt="목표 아이콘 원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목표 아이콘 위쪽 가로줄" o:spid="_x0000_s1028" alt="목표 아이콘 위쪽 가로줄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목표 아이콘 중간 가로줄" o:spid="_x0000_s1029" alt="목표 아이콘 중간 가로줄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목표 아이콘 아래쪽 가로줄" o:spid="_x0000_s1030" alt="목표 아이콘 아래쪽 가로줄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B3581E" w:rsidRDefault="009C6816" w:rsidP="00B3581E">
            <w:pPr>
              <w:pStyle w:val="1"/>
              <w:spacing w:before="0" w:after="0"/>
              <w:outlineLvl w:val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Professional Experience</w:t>
            </w:r>
            <w:bookmarkStart w:id="0" w:name="_GoBack"/>
            <w:bookmarkEnd w:id="0"/>
          </w:p>
        </w:tc>
      </w:tr>
    </w:tbl>
    <w:p w:rsidR="00B21942" w:rsidRPr="00B21942" w:rsidRDefault="00B21942" w:rsidP="00B21942">
      <w:pPr>
        <w:spacing w:line="180" w:lineRule="auto"/>
        <w:rPr>
          <w:rFonts w:ascii="맑은 고딕" w:hAnsi="맑은 고딕"/>
        </w:rPr>
      </w:pPr>
    </w:p>
    <w:p w:rsidR="00A77B4D" w:rsidRDefault="00B21942" w:rsidP="00B21942">
      <w:pPr>
        <w:spacing w:line="180" w:lineRule="auto"/>
        <w:rPr>
          <w:rFonts w:ascii="맑은 고딕" w:hAnsi="맑은 고딕"/>
          <w:b/>
          <w:sz w:val="24"/>
          <w:szCs w:val="24"/>
        </w:rPr>
      </w:pPr>
      <w:r w:rsidRPr="00B21942">
        <w:rPr>
          <w:rFonts w:ascii="맑은 고딕" w:hAnsi="맑은 고딕"/>
          <w:b/>
          <w:sz w:val="24"/>
          <w:szCs w:val="24"/>
        </w:rPr>
        <w:t>I made two Arcade games using JavaScript for 4 weeks alone. I participated in the Jasmine and Gulf website testing process project in the school for four weeks. I created and published the React app, which is powered by a single page feature for two weeks. I participated in the shopping cart building project for 3 weeks in the shopping mall construction project using the angular framework at school.</w:t>
      </w:r>
    </w:p>
    <w:p w:rsidR="00B21942" w:rsidRPr="00B21942" w:rsidRDefault="00B21942" w:rsidP="00B21942">
      <w:pPr>
        <w:spacing w:line="180" w:lineRule="auto"/>
        <w:rPr>
          <w:rFonts w:ascii="맑은 고딕" w:hAnsi="맑은 고딕"/>
          <w:b/>
          <w:sz w:val="24"/>
          <w:szCs w:val="24"/>
        </w:rPr>
      </w:pP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717"/>
        <w:gridCol w:w="8295"/>
      </w:tblGrid>
      <w:tr w:rsidR="00A77B4D" w:rsidRPr="00B3581E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B3581E" w:rsidRDefault="00075B13" w:rsidP="00075B13">
            <w:pPr>
              <w:pStyle w:val="afc"/>
              <w:rPr>
                <w:rFonts w:ascii="맑은 고딕" w:hAnsi="맑은 고딕"/>
              </w:rPr>
            </w:pPr>
            <w:r w:rsidRPr="00B3581E">
              <w:rPr>
                <w:rFonts w:ascii="맑은 고딕" w:hAnsi="맑은 고딕"/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원 안의 학력 아이콘" descr="학력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학력 아이콘 원" descr="학력 아이콘 원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학력 아이콘 기호" descr="학력 아이콘 기호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38B8E" id="원 안의 학력 아이콘" o:spid="_x0000_s1026" alt="학력 아이콘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">
                      <v:shape id="학력 아이콘 원" o:spid="_x0000_s1027" alt="학력 아이콘 원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학력 아이콘 기호" o:spid="_x0000_s1028" alt="학력 아이콘 기호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B3581E" w:rsidRDefault="009C6816" w:rsidP="00B3581E">
            <w:pPr>
              <w:pStyle w:val="1"/>
              <w:spacing w:before="0" w:after="0"/>
              <w:outlineLvl w:val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Education</w:t>
            </w:r>
          </w:p>
        </w:tc>
      </w:tr>
    </w:tbl>
    <w:p w:rsidR="007C0E0E" w:rsidRPr="00B3581E" w:rsidRDefault="009C6816" w:rsidP="00B3581E">
      <w:pPr>
        <w:pStyle w:val="2"/>
        <w:spacing w:line="204" w:lineRule="auto"/>
        <w:rPr>
          <w:rFonts w:ascii="맑은 고딕" w:hAnsi="맑은 고딕"/>
        </w:rPr>
      </w:pPr>
      <w:r w:rsidRPr="009C6816">
        <w:rPr>
          <w:rFonts w:ascii="맑은 고딕" w:hAnsi="맑은 고딕"/>
        </w:rPr>
        <w:t>BA in Cultural Anthropology</w:t>
      </w:r>
      <w:r w:rsidR="007C0E0E" w:rsidRPr="009C6816">
        <w:rPr>
          <w:rFonts w:ascii="맑은 고딕" w:hAnsi="맑은 고딕"/>
          <w:lang w:val="en-CA" w:bidi="ko-KR"/>
        </w:rPr>
        <w:t xml:space="preserve"> | </w:t>
      </w:r>
      <w:proofErr w:type="spellStart"/>
      <w:r>
        <w:rPr>
          <w:rStyle w:val="ae"/>
          <w:rFonts w:ascii="맑은 고딕" w:hAnsi="맑은 고딕"/>
        </w:rPr>
        <w:t>HanYang</w:t>
      </w:r>
      <w:proofErr w:type="spellEnd"/>
      <w:r>
        <w:rPr>
          <w:rStyle w:val="ae"/>
          <w:rFonts w:ascii="맑은 고딕" w:hAnsi="맑은 고딕"/>
        </w:rPr>
        <w:t xml:space="preserve"> Univ. (South Korea)</w:t>
      </w:r>
    </w:p>
    <w:p w:rsidR="007C0E0E" w:rsidRPr="00B3581E" w:rsidRDefault="009C6816" w:rsidP="00B3581E">
      <w:pPr>
        <w:pStyle w:val="3"/>
        <w:spacing w:line="204" w:lineRule="auto"/>
        <w:rPr>
          <w:rFonts w:ascii="맑은 고딕" w:hAnsi="맑은 고딕"/>
        </w:rPr>
      </w:pPr>
      <w:r>
        <w:rPr>
          <w:rFonts w:ascii="맑은 고딕" w:hAnsi="맑은 고딕"/>
        </w:rPr>
        <w:t>1994</w:t>
      </w:r>
      <w:r w:rsidR="007C0E0E" w:rsidRPr="00F12E9C">
        <w:rPr>
          <w:rFonts w:ascii="맑은 고딕" w:hAnsi="맑은 고딕"/>
          <w:lang w:val="en-CA" w:bidi="ko-KR"/>
        </w:rPr>
        <w:t xml:space="preserve"> – </w:t>
      </w:r>
      <w:r>
        <w:rPr>
          <w:rFonts w:ascii="맑은 고딕" w:hAnsi="맑은 고딕"/>
        </w:rPr>
        <w:t>2000</w:t>
      </w:r>
    </w:p>
    <w:p w:rsidR="000E24AC" w:rsidRPr="00B3581E" w:rsidRDefault="000E24AC" w:rsidP="00B3581E">
      <w:pPr>
        <w:spacing w:line="204" w:lineRule="auto"/>
        <w:rPr>
          <w:rFonts w:ascii="맑은 고딕" w:hAnsi="맑은 고딕"/>
        </w:rPr>
      </w:pPr>
    </w:p>
    <w:p w:rsidR="007C0E0E" w:rsidRPr="00B3581E" w:rsidRDefault="009C6816" w:rsidP="00B3581E">
      <w:pPr>
        <w:pStyle w:val="2"/>
        <w:spacing w:line="204" w:lineRule="auto"/>
        <w:rPr>
          <w:rFonts w:ascii="맑은 고딕" w:hAnsi="맑은 고딕"/>
        </w:rPr>
      </w:pPr>
      <w:r>
        <w:rPr>
          <w:rFonts w:ascii="맑은 고딕" w:hAnsi="맑은 고딕"/>
        </w:rPr>
        <w:t xml:space="preserve">Diploma </w:t>
      </w:r>
      <w:r w:rsidR="00342B3B">
        <w:rPr>
          <w:rFonts w:ascii="맑은 고딕" w:hAnsi="맑은 고딕"/>
        </w:rPr>
        <w:t xml:space="preserve">in </w:t>
      </w:r>
      <w:r>
        <w:rPr>
          <w:rFonts w:ascii="맑은 고딕" w:hAnsi="맑은 고딕"/>
        </w:rPr>
        <w:t>Software Developer</w:t>
      </w:r>
      <w:r w:rsidR="007C0E0E" w:rsidRPr="009C6816">
        <w:rPr>
          <w:rFonts w:ascii="맑은 고딕" w:hAnsi="맑은 고딕"/>
          <w:lang w:val="en-CA" w:bidi="ko-KR"/>
        </w:rPr>
        <w:t xml:space="preserve"> | </w:t>
      </w:r>
      <w:r>
        <w:rPr>
          <w:rStyle w:val="ae"/>
          <w:rFonts w:ascii="맑은 고딕" w:hAnsi="맑은 고딕"/>
        </w:rPr>
        <w:t>Manitoba Institute of Trades and Technology</w:t>
      </w:r>
    </w:p>
    <w:p w:rsidR="007C0E0E" w:rsidRPr="00B3581E" w:rsidRDefault="00342B3B" w:rsidP="00B3581E">
      <w:pPr>
        <w:pStyle w:val="3"/>
        <w:spacing w:line="204" w:lineRule="auto"/>
        <w:rPr>
          <w:rFonts w:ascii="맑은 고딕" w:hAnsi="맑은 고딕"/>
        </w:rPr>
      </w:pPr>
      <w:r>
        <w:rPr>
          <w:rFonts w:ascii="맑은 고딕" w:hAnsi="맑은 고딕"/>
        </w:rPr>
        <w:t>2018</w:t>
      </w:r>
      <w:r w:rsidR="007C0E0E" w:rsidRPr="00B3581E">
        <w:rPr>
          <w:rFonts w:ascii="맑은 고딕" w:hAnsi="맑은 고딕"/>
          <w:lang w:val="ko-KR" w:bidi="ko-KR"/>
        </w:rPr>
        <w:t xml:space="preserve"> – </w:t>
      </w:r>
      <w:r>
        <w:rPr>
          <w:rFonts w:ascii="맑은 고딕" w:hAnsi="맑은 고딕"/>
        </w:rPr>
        <w:t>2019</w:t>
      </w:r>
    </w:p>
    <w:p w:rsidR="007C0E0E" w:rsidRPr="00B3581E" w:rsidRDefault="007C0E0E" w:rsidP="00B3581E">
      <w:pPr>
        <w:spacing w:line="204" w:lineRule="auto"/>
        <w:rPr>
          <w:rFonts w:ascii="맑은 고딕" w:hAnsi="맑은 고딕"/>
        </w:rPr>
      </w:pPr>
    </w:p>
    <w:p w:rsidR="005E088C" w:rsidRPr="00B3581E" w:rsidRDefault="005E088C" w:rsidP="00B3581E">
      <w:pPr>
        <w:spacing w:line="204" w:lineRule="auto"/>
        <w:rPr>
          <w:rFonts w:ascii="맑은 고딕" w:hAnsi="맑은 고딕"/>
        </w:rPr>
      </w:pP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위쪽 표에는 기술 머리글, 두 번째 표에는 기술 목록, 아래쪽 표에는 활동이 표시됩니다."/>
      </w:tblPr>
      <w:tblGrid>
        <w:gridCol w:w="717"/>
        <w:gridCol w:w="8295"/>
      </w:tblGrid>
      <w:tr w:rsidR="00143224" w:rsidRPr="00B3581E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B3581E" w:rsidRDefault="00075B13" w:rsidP="00075B13">
            <w:pPr>
              <w:pStyle w:val="afc"/>
              <w:rPr>
                <w:rFonts w:ascii="맑은 고딕" w:hAnsi="맑은 고딕"/>
              </w:rPr>
            </w:pPr>
            <w:r w:rsidRPr="00B3581E">
              <w:rPr>
                <w:rFonts w:ascii="맑은 고딕" w:hAnsi="맑은 고딕"/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원 안의 기술 아이콘" descr="기술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기술 아이콘 원" descr="기술 아이콘 원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기술 아이콘 기호 부분 1" descr="기술 아이콘 기호 부분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기술 아이콘 기호 부분 2" descr="기술 아이콘 기호 부분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기술 아이콘 기호 부분 3" descr="기술 아이콘 기호 부분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기술 아이콘 기호 부분 4" descr="기술 아이콘 기호 부분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326792" id="원 안의 기술 아이콘" o:spid="_x0000_s1026" alt="기술 아이콘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">
                      <v:shape id="기술 아이콘 원" o:spid="_x0000_s1027" alt="기술 아이콘 원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기술 아이콘 기호 부분 1" o:spid="_x0000_s1028" alt="기술 아이콘 기호 부분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기술 아이콘 기호 부분 2" o:spid="_x0000_s1029" alt="기술 아이콘 기호 부분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기술 아이콘 기호 부분 3" o:spid="_x0000_s1030" alt="기술 아이콘 기호 부분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기술 아이콘 기호 부분 4" o:spid="_x0000_s1031" alt="기술 아이콘 기호 부분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B3581E" w:rsidRDefault="00172A72" w:rsidP="00B3581E">
            <w:pPr>
              <w:pStyle w:val="1"/>
              <w:spacing w:before="0" w:after="0"/>
              <w:outlineLvl w:val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Frameworks &amp; Programming Languages</w:t>
            </w:r>
          </w:p>
        </w:tc>
      </w:tr>
    </w:tbl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위쪽 표에는 기술 머리글, 두 번째 표에는 기술 목록, 아래쪽 표에는 활동이 표시됩니다."/>
      </w:tblPr>
      <w:tblGrid>
        <w:gridCol w:w="4149"/>
        <w:gridCol w:w="4157"/>
      </w:tblGrid>
      <w:tr w:rsidR="00143224" w:rsidRPr="00B3581E" w:rsidTr="00B21942">
        <w:tc>
          <w:tcPr>
            <w:tcW w:w="4149" w:type="dxa"/>
          </w:tcPr>
          <w:p w:rsidR="00143224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HTML5</w:t>
            </w:r>
          </w:p>
          <w:p w:rsidR="00172A72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CSS3</w:t>
            </w:r>
          </w:p>
          <w:p w:rsidR="00172A72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JavaScript</w:t>
            </w:r>
          </w:p>
          <w:p w:rsidR="00172A72" w:rsidRPr="00B3581E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Bootstrap</w:t>
            </w:r>
          </w:p>
          <w:p w:rsidR="00316CE4" w:rsidRPr="00B3581E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C#</w:t>
            </w:r>
          </w:p>
        </w:tc>
        <w:tc>
          <w:tcPr>
            <w:tcW w:w="4157" w:type="dxa"/>
            <w:tcMar>
              <w:left w:w="576" w:type="dxa"/>
            </w:tcMar>
          </w:tcPr>
          <w:p w:rsidR="00143224" w:rsidRPr="00B3581E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ASP.NET</w:t>
            </w:r>
          </w:p>
          <w:p w:rsidR="00F904FC" w:rsidRPr="00B3581E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React</w:t>
            </w:r>
          </w:p>
          <w:p w:rsidR="00F904FC" w:rsidRPr="00B3581E" w:rsidRDefault="00172A72" w:rsidP="00B3581E">
            <w:pPr>
              <w:pStyle w:val="a0"/>
              <w:spacing w:after="80" w:line="180" w:lineRule="auto"/>
              <w:ind w:left="357" w:hanging="357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AngularJS</w:t>
            </w:r>
          </w:p>
        </w:tc>
      </w:tr>
    </w:tbl>
    <w:p w:rsidR="00316CE4" w:rsidRPr="00B3581E" w:rsidRDefault="00316CE4" w:rsidP="008C3ECC">
      <w:pPr>
        <w:spacing w:line="204" w:lineRule="auto"/>
        <w:rPr>
          <w:rFonts w:ascii="맑은 고딕" w:hAnsi="맑은 고딕"/>
        </w:rPr>
      </w:pPr>
    </w:p>
    <w:sectPr w:rsidR="00316CE4" w:rsidRPr="00B3581E" w:rsidSect="00B3581E">
      <w:footerReference w:type="default" r:id="rId8"/>
      <w:headerReference w:type="first" r:id="rId9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714" w:rsidRDefault="00645714" w:rsidP="00F534FB">
      <w:pPr>
        <w:spacing w:after="0"/>
      </w:pPr>
      <w:r>
        <w:separator/>
      </w:r>
    </w:p>
  </w:endnote>
  <w:endnote w:type="continuationSeparator" w:id="0">
    <w:p w:rsidR="00645714" w:rsidRDefault="0064571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맑은 고딕" w:hAnsi="맑은 고딕"/>
      </w:r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Pr="008B4F3C" w:rsidRDefault="00056FE7">
        <w:pPr>
          <w:pStyle w:val="ac"/>
          <w:rPr>
            <w:rFonts w:ascii="맑은 고딕" w:hAnsi="맑은 고딕"/>
          </w:rPr>
        </w:pPr>
        <w:r w:rsidRPr="008B4F3C">
          <w:rPr>
            <w:rFonts w:ascii="맑은 고딕" w:hAnsi="맑은 고딕"/>
            <w:lang w:val="ko-KR" w:bidi="ko-KR"/>
          </w:rPr>
          <w:fldChar w:fldCharType="begin"/>
        </w:r>
        <w:r w:rsidRPr="008B4F3C">
          <w:rPr>
            <w:rFonts w:ascii="맑은 고딕" w:hAnsi="맑은 고딕"/>
            <w:lang w:val="ko-KR" w:bidi="ko-KR"/>
          </w:rPr>
          <w:instrText xml:space="preserve"> PAGE   \* MERGEFORMAT </w:instrText>
        </w:r>
        <w:r w:rsidRPr="008B4F3C">
          <w:rPr>
            <w:rFonts w:ascii="맑은 고딕" w:hAnsi="맑은 고딕"/>
            <w:lang w:val="ko-KR" w:bidi="ko-KR"/>
          </w:rPr>
          <w:fldChar w:fldCharType="separate"/>
        </w:r>
        <w:r w:rsidR="00600001">
          <w:rPr>
            <w:rFonts w:ascii="맑은 고딕" w:hAnsi="맑은 고딕"/>
            <w:noProof/>
            <w:lang w:val="ko-KR" w:bidi="ko-KR"/>
          </w:rPr>
          <w:t>2</w:t>
        </w:r>
        <w:r w:rsidRPr="008B4F3C">
          <w:rPr>
            <w:rFonts w:ascii="맑은 고딕" w:hAnsi="맑은 고딕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714" w:rsidRDefault="00645714" w:rsidP="00F534FB">
      <w:pPr>
        <w:spacing w:after="0"/>
      </w:pPr>
      <w:r>
        <w:separator/>
      </w:r>
    </w:p>
  </w:footnote>
  <w:footnote w:type="continuationSeparator" w:id="0">
    <w:p w:rsidR="00645714" w:rsidRDefault="0064571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aa"/>
    </w:pPr>
    <w:r w:rsidRPr="008302E5">
      <w:rPr>
        <w:rFonts w:ascii="맑은 고딕" w:hAnsi="맑은 고딕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직사각형 1" descr="머리글 배경 사각형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61DD2" id="직사각형 1" o:spid="_x0000_s1026" alt="머리글 배경 사각형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BC"/>
    <w:rsid w:val="00002750"/>
    <w:rsid w:val="00004D4E"/>
    <w:rsid w:val="00011895"/>
    <w:rsid w:val="0001194B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2A72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2B3B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0001"/>
    <w:rsid w:val="006104FF"/>
    <w:rsid w:val="00614B7C"/>
    <w:rsid w:val="0062239B"/>
    <w:rsid w:val="00625B8A"/>
    <w:rsid w:val="00644D4E"/>
    <w:rsid w:val="00645714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191D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75D1"/>
    <w:rsid w:val="00812148"/>
    <w:rsid w:val="00814B43"/>
    <w:rsid w:val="0083016A"/>
    <w:rsid w:val="008302E5"/>
    <w:rsid w:val="00846AAE"/>
    <w:rsid w:val="00867081"/>
    <w:rsid w:val="008978E8"/>
    <w:rsid w:val="008A02C4"/>
    <w:rsid w:val="008A49A0"/>
    <w:rsid w:val="008A6538"/>
    <w:rsid w:val="008B4F3C"/>
    <w:rsid w:val="008C3ECC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C6816"/>
    <w:rsid w:val="009D0878"/>
    <w:rsid w:val="009D449D"/>
    <w:rsid w:val="009E02BC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4CA0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1942"/>
    <w:rsid w:val="00B25746"/>
    <w:rsid w:val="00B3581E"/>
    <w:rsid w:val="00B47E1E"/>
    <w:rsid w:val="00B54661"/>
    <w:rsid w:val="00B55487"/>
    <w:rsid w:val="00B763B5"/>
    <w:rsid w:val="00B87B80"/>
    <w:rsid w:val="00B90654"/>
    <w:rsid w:val="00B91175"/>
    <w:rsid w:val="00BA5F19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61699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2E9C"/>
    <w:rsid w:val="00F217AB"/>
    <w:rsid w:val="00F341BD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C1C49"/>
  <w15:chartTrackingRefBased/>
  <w15:docId w15:val="{40292351-19CE-411D-B6A7-A2D3ABB4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3581E"/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B3581E"/>
    <w:pPr>
      <w:keepNext/>
      <w:keepLines/>
      <w:spacing w:before="240" w:after="40"/>
      <w:contextualSpacing/>
      <w:outlineLvl w:val="0"/>
    </w:pPr>
    <w:rPr>
      <w:rFonts w:asciiTheme="majorHAnsi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B3581E"/>
    <w:pPr>
      <w:keepNext/>
      <w:keepLines/>
      <w:spacing w:after="0"/>
      <w:outlineLvl w:val="1"/>
    </w:pPr>
    <w:rPr>
      <w:rFonts w:asciiTheme="majorHAnsi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Char"/>
    <w:uiPriority w:val="9"/>
    <w:unhideWhenUsed/>
    <w:qFormat/>
    <w:rsid w:val="00B3581E"/>
    <w:pPr>
      <w:keepNext/>
      <w:keepLines/>
      <w:spacing w:after="0"/>
      <w:outlineLvl w:val="2"/>
    </w:pPr>
    <w:rPr>
      <w:rFonts w:asciiTheme="majorHAnsi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3581E"/>
    <w:pPr>
      <w:keepNext/>
      <w:ind w:leftChars="400" w:left="400" w:hangingChars="200" w:hanging="2000"/>
      <w:outlineLvl w:val="3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Char">
    <w:name w:val="매크로 텍스트 Char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6">
    <w:name w:val="Placeholder Text"/>
    <w:basedOn w:val="a2"/>
    <w:uiPriority w:val="99"/>
    <w:semiHidden/>
    <w:rsid w:val="008978E8"/>
    <w:rPr>
      <w:color w:val="808080"/>
    </w:rPr>
  </w:style>
  <w:style w:type="paragraph" w:styleId="a7">
    <w:name w:val="Title"/>
    <w:basedOn w:val="a1"/>
    <w:link w:val="Char0"/>
    <w:uiPriority w:val="1"/>
    <w:qFormat/>
    <w:rsid w:val="00B3581E"/>
    <w:pPr>
      <w:spacing w:after="0"/>
      <w:contextualSpacing/>
    </w:pPr>
    <w:rPr>
      <w:rFonts w:cstheme="majorBidi"/>
      <w:caps/>
      <w:color w:val="111111" w:themeColor="text2"/>
      <w:kern w:val="28"/>
      <w:sz w:val="66"/>
      <w:szCs w:val="56"/>
    </w:rPr>
  </w:style>
  <w:style w:type="character" w:customStyle="1" w:styleId="Char0">
    <w:name w:val="제목 Char"/>
    <w:basedOn w:val="a2"/>
    <w:link w:val="a7"/>
    <w:uiPriority w:val="1"/>
    <w:rsid w:val="00B3581E"/>
    <w:rPr>
      <w:rFonts w:eastAsia="맑은 고딕" w:cstheme="majorBidi"/>
      <w:caps/>
      <w:color w:val="111111" w:themeColor="text2"/>
      <w:kern w:val="28"/>
      <w:sz w:val="66"/>
      <w:szCs w:val="56"/>
    </w:rPr>
  </w:style>
  <w:style w:type="table" w:styleId="a8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1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9"/>
    <w:uiPriority w:val="99"/>
    <w:semiHidden/>
    <w:rsid w:val="00581515"/>
    <w:rPr>
      <w:rFonts w:ascii="Segoe UI" w:hAnsi="Segoe UI" w:cs="Segoe UI"/>
      <w:szCs w:val="18"/>
    </w:rPr>
  </w:style>
  <w:style w:type="paragraph" w:styleId="aa">
    <w:name w:val="header"/>
    <w:basedOn w:val="a1"/>
    <w:link w:val="Char2"/>
    <w:uiPriority w:val="99"/>
    <w:unhideWhenUsed/>
    <w:rsid w:val="005B437C"/>
    <w:pPr>
      <w:spacing w:after="0"/>
    </w:pPr>
  </w:style>
  <w:style w:type="paragraph" w:customStyle="1" w:styleId="ab">
    <w:name w:val="연락처 정보"/>
    <w:basedOn w:val="a1"/>
    <w:uiPriority w:val="3"/>
    <w:qFormat/>
    <w:rsid w:val="00B3581E"/>
    <w:pPr>
      <w:spacing w:before="40" w:after="0"/>
      <w:jc w:val="right"/>
    </w:pPr>
  </w:style>
  <w:style w:type="character" w:customStyle="1" w:styleId="Char2">
    <w:name w:val="머리글 Char"/>
    <w:basedOn w:val="a2"/>
    <w:link w:val="aa"/>
    <w:uiPriority w:val="99"/>
    <w:rsid w:val="005B437C"/>
  </w:style>
  <w:style w:type="paragraph" w:styleId="ac">
    <w:name w:val="footer"/>
    <w:basedOn w:val="a1"/>
    <w:link w:val="Char3"/>
    <w:uiPriority w:val="99"/>
    <w:unhideWhenUsed/>
    <w:rsid w:val="00297ED0"/>
    <w:pPr>
      <w:spacing w:after="0"/>
    </w:pPr>
  </w:style>
  <w:style w:type="character" w:customStyle="1" w:styleId="Char3">
    <w:name w:val="바닥글 Char"/>
    <w:basedOn w:val="a2"/>
    <w:link w:val="ac"/>
    <w:uiPriority w:val="99"/>
    <w:rsid w:val="00297ED0"/>
  </w:style>
  <w:style w:type="character" w:customStyle="1" w:styleId="2Char">
    <w:name w:val="제목 2 Char"/>
    <w:basedOn w:val="a2"/>
    <w:link w:val="2"/>
    <w:uiPriority w:val="9"/>
    <w:rsid w:val="00B3581E"/>
    <w:rPr>
      <w:rFonts w:asciiTheme="majorHAnsi" w:eastAsia="맑은 고딕" w:hAnsiTheme="majorHAnsi" w:cstheme="majorBidi"/>
      <w:b/>
      <w:color w:val="77448B" w:themeColor="accent1"/>
      <w:sz w:val="26"/>
      <w:szCs w:val="26"/>
    </w:rPr>
  </w:style>
  <w:style w:type="character" w:customStyle="1" w:styleId="1Char">
    <w:name w:val="제목 1 Char"/>
    <w:basedOn w:val="a2"/>
    <w:link w:val="1"/>
    <w:uiPriority w:val="9"/>
    <w:rsid w:val="00B3581E"/>
    <w:rPr>
      <w:rFonts w:asciiTheme="majorHAnsi" w:eastAsia="맑은 고딕" w:hAnsiTheme="majorHAnsi" w:cstheme="majorBidi"/>
      <w:b/>
      <w:caps/>
      <w:color w:val="111111" w:themeColor="text2"/>
      <w:sz w:val="32"/>
      <w:szCs w:val="32"/>
    </w:rPr>
  </w:style>
  <w:style w:type="character" w:customStyle="1" w:styleId="3Char">
    <w:name w:val="제목 3 Char"/>
    <w:basedOn w:val="a2"/>
    <w:link w:val="3"/>
    <w:uiPriority w:val="9"/>
    <w:rsid w:val="00B3581E"/>
    <w:rPr>
      <w:rFonts w:asciiTheme="majorHAnsi" w:eastAsia="맑은 고딕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d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e">
    <w:name w:val="Emphasis"/>
    <w:basedOn w:val="a2"/>
    <w:uiPriority w:val="11"/>
    <w:qFormat/>
    <w:rsid w:val="00B3581E"/>
    <w:rPr>
      <w:rFonts w:eastAsia="맑은 고딕"/>
      <w:b w:val="0"/>
      <w:iCs/>
      <w:color w:val="4C4C4C" w:themeColor="text2" w:themeTint="BF"/>
      <w:sz w:val="26"/>
    </w:rPr>
  </w:style>
  <w:style w:type="paragraph" w:styleId="af">
    <w:name w:val="Subtitle"/>
    <w:basedOn w:val="a1"/>
    <w:link w:val="Char4"/>
    <w:uiPriority w:val="2"/>
    <w:qFormat/>
    <w:rsid w:val="00B3581E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Char4">
    <w:name w:val="부제 Char"/>
    <w:basedOn w:val="a2"/>
    <w:link w:val="af"/>
    <w:uiPriority w:val="2"/>
    <w:rsid w:val="00B3581E"/>
    <w:rPr>
      <w:rFonts w:asciiTheme="majorHAnsi" w:eastAsia="맑은 고딕" w:hAnsiTheme="majorHAnsi"/>
      <w:b/>
      <w:caps/>
      <w:color w:val="111111" w:themeColor="text2"/>
      <w:sz w:val="66"/>
    </w:rPr>
  </w:style>
  <w:style w:type="character" w:styleId="af0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1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2">
    <w:name w:val="Intense Quote"/>
    <w:basedOn w:val="a1"/>
    <w:next w:val="a1"/>
    <w:link w:val="Char5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har5">
    <w:name w:val="강한 인용 Char"/>
    <w:basedOn w:val="a2"/>
    <w:link w:val="af2"/>
    <w:uiPriority w:val="30"/>
    <w:semiHidden/>
    <w:rsid w:val="00581515"/>
    <w:rPr>
      <w:i/>
      <w:iCs/>
      <w:color w:val="77448B" w:themeColor="accent1"/>
    </w:rPr>
  </w:style>
  <w:style w:type="paragraph" w:styleId="af3">
    <w:name w:val="Quote"/>
    <w:basedOn w:val="a1"/>
    <w:next w:val="a1"/>
    <w:link w:val="Char6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2"/>
    <w:link w:val="af3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4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581515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581515"/>
    <w:rPr>
      <w:szCs w:val="16"/>
    </w:rPr>
  </w:style>
  <w:style w:type="character" w:styleId="af5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6">
    <w:name w:val="annotation text"/>
    <w:basedOn w:val="a1"/>
    <w:link w:val="Char7"/>
    <w:uiPriority w:val="99"/>
    <w:semiHidden/>
    <w:unhideWhenUsed/>
    <w:rsid w:val="00581515"/>
    <w:rPr>
      <w:szCs w:val="20"/>
    </w:rPr>
  </w:style>
  <w:style w:type="character" w:customStyle="1" w:styleId="Char7">
    <w:name w:val="메모 텍스트 Char"/>
    <w:basedOn w:val="a2"/>
    <w:link w:val="af6"/>
    <w:uiPriority w:val="99"/>
    <w:semiHidden/>
    <w:rsid w:val="00581515"/>
    <w:rPr>
      <w:szCs w:val="20"/>
    </w:rPr>
  </w:style>
  <w:style w:type="paragraph" w:styleId="af7">
    <w:name w:val="Document Map"/>
    <w:basedOn w:val="a1"/>
    <w:link w:val="Char8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7"/>
    <w:uiPriority w:val="99"/>
    <w:semiHidden/>
    <w:rsid w:val="00581515"/>
    <w:rPr>
      <w:rFonts w:ascii="Segoe UI" w:hAnsi="Segoe UI" w:cs="Segoe UI"/>
      <w:szCs w:val="16"/>
    </w:rPr>
  </w:style>
  <w:style w:type="paragraph" w:styleId="af8">
    <w:name w:val="endnote text"/>
    <w:basedOn w:val="a1"/>
    <w:link w:val="Char9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8"/>
    <w:uiPriority w:val="99"/>
    <w:semiHidden/>
    <w:rsid w:val="00581515"/>
    <w:rPr>
      <w:szCs w:val="20"/>
    </w:rPr>
  </w:style>
  <w:style w:type="paragraph" w:styleId="af9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1"/>
    <w:link w:val="Chara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a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b">
    <w:name w:val="Plain Text"/>
    <w:basedOn w:val="a1"/>
    <w:link w:val="Charb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b"/>
    <w:uiPriority w:val="99"/>
    <w:semiHidden/>
    <w:rsid w:val="00581515"/>
    <w:rPr>
      <w:rFonts w:ascii="Consolas" w:hAnsi="Consolas"/>
      <w:szCs w:val="21"/>
    </w:rPr>
  </w:style>
  <w:style w:type="table" w:styleId="20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c">
    <w:name w:val="아이콘"/>
    <w:basedOn w:val="a1"/>
    <w:uiPriority w:val="4"/>
    <w:qFormat/>
    <w:rsid w:val="00BD2DD6"/>
    <w:pPr>
      <w:spacing w:after="20"/>
      <w:jc w:val="center"/>
    </w:pPr>
  </w:style>
  <w:style w:type="paragraph" w:styleId="afd">
    <w:name w:val="annotation subject"/>
    <w:basedOn w:val="af6"/>
    <w:next w:val="af6"/>
    <w:link w:val="Charc"/>
    <w:uiPriority w:val="99"/>
    <w:semiHidden/>
    <w:unhideWhenUsed/>
    <w:rsid w:val="001B720C"/>
    <w:rPr>
      <w:b/>
      <w:bCs/>
    </w:rPr>
  </w:style>
  <w:style w:type="character" w:customStyle="1" w:styleId="Charc">
    <w:name w:val="메모 주제 Char"/>
    <w:basedOn w:val="Char7"/>
    <w:link w:val="afd"/>
    <w:uiPriority w:val="99"/>
    <w:semiHidden/>
    <w:rsid w:val="001B720C"/>
    <w:rPr>
      <w:b/>
      <w:bCs/>
      <w:szCs w:val="20"/>
    </w:rPr>
  </w:style>
  <w:style w:type="character" w:customStyle="1" w:styleId="4Char">
    <w:name w:val="제목 4 Char"/>
    <w:basedOn w:val="a2"/>
    <w:link w:val="4"/>
    <w:uiPriority w:val="9"/>
    <w:semiHidden/>
    <w:rsid w:val="00B3581E"/>
    <w:rPr>
      <w:rFonts w:eastAsia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08\AppData\Local\Packages\Microsoft.Office.Desktop_8wekyb3d8bbwe\LocalCache\Roaming\Microsoft\Templates\&#54617;&#49373;%20&#51060;&#47141;&#49436;(&#47784;&#45912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51B6A1BAAD445AB4A05636989CFD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E07D86-EB99-4D1E-8E1B-F6D1FC68C120}"/>
      </w:docPartPr>
      <w:docPartBody>
        <w:p w:rsidR="000D052A" w:rsidRDefault="00216DFE">
          <w:pPr>
            <w:pStyle w:val="0651B6A1BAAD445AB4A05636989CFD19"/>
          </w:pPr>
          <w:r w:rsidRPr="00B3581E">
            <w:rPr>
              <w:rFonts w:ascii="맑은 고딕" w:hAnsi="맑은 고딕"/>
              <w:lang w:val="ko-KR" w:bidi="ko-KR"/>
            </w:rPr>
            <w:t>주소</w:t>
          </w:r>
        </w:p>
      </w:docPartBody>
    </w:docPart>
    <w:docPart>
      <w:docPartPr>
        <w:name w:val="B1A05CDD4AF846BD92ED28008634CC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0BFD03-DCD1-4F9E-97E4-9EEBAD831E68}"/>
      </w:docPartPr>
      <w:docPartBody>
        <w:p w:rsidR="000D052A" w:rsidRDefault="00216DFE">
          <w:pPr>
            <w:pStyle w:val="B1A05CDD4AF846BD92ED28008634CC09"/>
          </w:pPr>
          <w:r w:rsidRPr="00B3581E">
            <w:rPr>
              <w:rFonts w:ascii="맑은 고딕" w:hAnsi="맑은 고딕"/>
              <w:lang w:val="ko-KR" w:bidi="ko-KR"/>
            </w:rPr>
            <w:t>전화</w:t>
          </w:r>
        </w:p>
      </w:docPartBody>
    </w:docPart>
    <w:docPart>
      <w:docPartPr>
        <w:name w:val="C97291B76B18417289DE30573116BC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17409F-0A04-49A7-A2AB-90CE58EC0355}"/>
      </w:docPartPr>
      <w:docPartBody>
        <w:p w:rsidR="000D052A" w:rsidRDefault="00216DFE">
          <w:pPr>
            <w:pStyle w:val="C97291B76B18417289DE30573116BC85"/>
          </w:pPr>
          <w:r w:rsidRPr="00B3581E">
            <w:rPr>
              <w:rFonts w:ascii="맑은 고딕" w:hAnsi="맑은 고딕"/>
              <w:lang w:val="ko-KR" w:bidi="ko-KR"/>
            </w:rPr>
            <w:t>전자 메일</w:t>
          </w:r>
        </w:p>
      </w:docPartBody>
    </w:docPart>
    <w:docPart>
      <w:docPartPr>
        <w:name w:val="50FF44B57C434DB781B54BA8ABCDA8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8C61AF-A919-448D-AA35-8BD2B3E86302}"/>
      </w:docPartPr>
      <w:docPartBody>
        <w:p w:rsidR="000D052A" w:rsidRDefault="00216DFE">
          <w:pPr>
            <w:pStyle w:val="50FF44B57C434DB781B54BA8ABCDA8C0"/>
          </w:pPr>
          <w:r w:rsidRPr="00B3581E">
            <w:rPr>
              <w:rFonts w:ascii="맑은 고딕" w:hAnsi="맑은 고딕"/>
              <w:lang w:val="ko-KR" w:bidi="ko-KR"/>
            </w:rPr>
            <w:t>LinkedIn 프로필</w:t>
          </w:r>
        </w:p>
      </w:docPartBody>
    </w:docPart>
    <w:docPart>
      <w:docPartPr>
        <w:name w:val="3D732C9EC3B641AC8E5A3D4CFA6758F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4C399C-DD60-487D-A7E7-38B9B92030E8}"/>
      </w:docPartPr>
      <w:docPartBody>
        <w:p w:rsidR="000D052A" w:rsidRDefault="00216DFE">
          <w:pPr>
            <w:pStyle w:val="3D732C9EC3B641AC8E5A3D4CFA6758FD"/>
          </w:pPr>
          <w:r w:rsidRPr="00B3581E">
            <w:rPr>
              <w:rFonts w:ascii="맑은 고딕" w:hAnsi="맑은 고딕"/>
              <w:lang w:val="ko-KR" w:bidi="ko-KR"/>
            </w:rPr>
            <w:t>Twitter/블로그/포트폴리오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FE"/>
    <w:rsid w:val="000A7831"/>
    <w:rsid w:val="000D052A"/>
    <w:rsid w:val="002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9A0BE6B09F49CE98FE05298D0ADB78">
    <w:name w:val="109A0BE6B09F49CE98FE05298D0ADB78"/>
  </w:style>
  <w:style w:type="paragraph" w:customStyle="1" w:styleId="D9F2BD9343F246C499BF8C0BB2F5354F">
    <w:name w:val="D9F2BD9343F246C499BF8C0BB2F5354F"/>
  </w:style>
  <w:style w:type="paragraph" w:customStyle="1" w:styleId="0651B6A1BAAD445AB4A05636989CFD19">
    <w:name w:val="0651B6A1BAAD445AB4A05636989CFD19"/>
  </w:style>
  <w:style w:type="paragraph" w:customStyle="1" w:styleId="B1A05CDD4AF846BD92ED28008634CC09">
    <w:name w:val="B1A05CDD4AF846BD92ED28008634CC09"/>
  </w:style>
  <w:style w:type="paragraph" w:customStyle="1" w:styleId="C97291B76B18417289DE30573116BC85">
    <w:name w:val="C97291B76B18417289DE30573116BC85"/>
  </w:style>
  <w:style w:type="paragraph" w:customStyle="1" w:styleId="50FF44B57C434DB781B54BA8ABCDA8C0">
    <w:name w:val="50FF44B57C434DB781B54BA8ABCDA8C0"/>
  </w:style>
  <w:style w:type="paragraph" w:customStyle="1" w:styleId="3D732C9EC3B641AC8E5A3D4CFA6758FD">
    <w:name w:val="3D732C9EC3B641AC8E5A3D4CFA6758FD"/>
  </w:style>
  <w:style w:type="paragraph" w:customStyle="1" w:styleId="E25DC8DA549C4121A61C741DD63F368D">
    <w:name w:val="E25DC8DA549C4121A61C741DD63F368D"/>
  </w:style>
  <w:style w:type="paragraph" w:customStyle="1" w:styleId="E19A821EF86F4EBAB4FCAE53CF05E1CC">
    <w:name w:val="E19A821EF86F4EBAB4FCAE53CF05E1CC"/>
  </w:style>
  <w:style w:type="paragraph" w:customStyle="1" w:styleId="277F791B0587444788BD709CE6C96F15">
    <w:name w:val="277F791B0587444788BD709CE6C96F15"/>
  </w:style>
  <w:style w:type="paragraph" w:customStyle="1" w:styleId="8F7B543EF0344C27A8606BF0BBC39277">
    <w:name w:val="8F7B543EF0344C27A8606BF0BBC39277"/>
  </w:style>
  <w:style w:type="character" w:styleId="a3">
    <w:name w:val="Emphasis"/>
    <w:basedOn w:val="a0"/>
    <w:uiPriority w:val="11"/>
    <w:qFormat/>
    <w:rPr>
      <w:rFonts w:eastAsia="맑은 고딕"/>
      <w:b w:val="0"/>
      <w:iCs/>
      <w:color w:val="657C9C" w:themeColor="text2" w:themeTint="BF"/>
      <w:sz w:val="26"/>
    </w:rPr>
  </w:style>
  <w:style w:type="paragraph" w:customStyle="1" w:styleId="388E87781CB04077823819D62EE8C16D">
    <w:name w:val="388E87781CB04077823819D62EE8C16D"/>
  </w:style>
  <w:style w:type="paragraph" w:customStyle="1" w:styleId="21DB8B33F4A348FDAE126F735E86FE80">
    <w:name w:val="21DB8B33F4A348FDAE126F735E86FE80"/>
  </w:style>
  <w:style w:type="paragraph" w:customStyle="1" w:styleId="A40B84C91EEE45868E6BD7E764A445CD">
    <w:name w:val="A40B84C91EEE45868E6BD7E764A445CD"/>
  </w:style>
  <w:style w:type="paragraph" w:customStyle="1" w:styleId="E590F4E50C004128B374E48F3B40E017">
    <w:name w:val="E590F4E50C004128B374E48F3B40E017"/>
  </w:style>
  <w:style w:type="paragraph" w:customStyle="1" w:styleId="9C5CB58DEABB43AC94B3A847BC2A265B">
    <w:name w:val="9C5CB58DEABB43AC94B3A847BC2A265B"/>
  </w:style>
  <w:style w:type="paragraph" w:customStyle="1" w:styleId="999E34B2C85D49888A62A0D8B5FE0AC7">
    <w:name w:val="999E34B2C85D49888A62A0D8B5FE0AC7"/>
  </w:style>
  <w:style w:type="paragraph" w:customStyle="1" w:styleId="E74E167DDDA3450997E5BB1099AE04CD">
    <w:name w:val="E74E167DDDA3450997E5BB1099AE04CD"/>
  </w:style>
  <w:style w:type="paragraph" w:customStyle="1" w:styleId="EBC8FFA28C23438790F86885340AA3F9">
    <w:name w:val="EBC8FFA28C23438790F86885340AA3F9"/>
  </w:style>
  <w:style w:type="paragraph" w:customStyle="1" w:styleId="8B7D1410F5844FD686A6EDA7778D59E1">
    <w:name w:val="8B7D1410F5844FD686A6EDA7778D59E1"/>
  </w:style>
  <w:style w:type="paragraph" w:customStyle="1" w:styleId="DCB19DCA40E94C64BE467E99F07DC616">
    <w:name w:val="DCB19DCA40E94C64BE467E99F07DC616"/>
  </w:style>
  <w:style w:type="paragraph" w:customStyle="1" w:styleId="54CF2259259A4715A2B6F23BDB5F4672">
    <w:name w:val="54CF2259259A4715A2B6F23BDB5F4672"/>
  </w:style>
  <w:style w:type="paragraph" w:customStyle="1" w:styleId="2A233B393B9C469193D20357B5D38EB6">
    <w:name w:val="2A233B393B9C469193D20357B5D38EB6"/>
  </w:style>
  <w:style w:type="paragraph" w:customStyle="1" w:styleId="746A9CE8647D4ED6B80118BE3CC800CA">
    <w:name w:val="746A9CE8647D4ED6B80118BE3CC800CA"/>
  </w:style>
  <w:style w:type="paragraph" w:customStyle="1" w:styleId="F27CD7DECDA74354B3939290A2F93FB4">
    <w:name w:val="F27CD7DECDA74354B3939290A2F93FB4"/>
  </w:style>
  <w:style w:type="paragraph" w:customStyle="1" w:styleId="170499AD7A4E4003AD119FAA5691C71D">
    <w:name w:val="170499AD7A4E4003AD119FAA5691C71D"/>
  </w:style>
  <w:style w:type="paragraph" w:customStyle="1" w:styleId="CA4DABB04ACD4A339DD580C87AA7AA0C">
    <w:name w:val="CA4DABB04ACD4A339DD580C87AA7AA0C"/>
  </w:style>
  <w:style w:type="paragraph" w:customStyle="1" w:styleId="B677DD529244401EA2F4FE5CFF1E2A7E">
    <w:name w:val="B677DD529244401EA2F4FE5CFF1E2A7E"/>
  </w:style>
  <w:style w:type="paragraph" w:customStyle="1" w:styleId="7F1CBC92DC324A3BBCC6FDA80479A7C9">
    <w:name w:val="7F1CBC92DC324A3BBCC6FDA80479A7C9"/>
  </w:style>
  <w:style w:type="paragraph" w:customStyle="1" w:styleId="0CFD77D0710C4745B486B8CFC6A7EB01">
    <w:name w:val="0CFD77D0710C4745B486B8CFC6A7EB01"/>
  </w:style>
  <w:style w:type="paragraph" w:customStyle="1" w:styleId="4E06AA957E6F40139856381A517E469D">
    <w:name w:val="4E06AA957E6F40139856381A517E469D"/>
  </w:style>
  <w:style w:type="paragraph" w:customStyle="1" w:styleId="76F759BBCCF349E384C86E0B8008DF2F">
    <w:name w:val="76F759BBCCF349E384C86E0B8008DF2F"/>
  </w:style>
  <w:style w:type="paragraph" w:customStyle="1" w:styleId="5A74600A78B14C8290490765DE1E97F3">
    <w:name w:val="5A74600A78B14C8290490765DE1E97F3"/>
  </w:style>
  <w:style w:type="paragraph" w:customStyle="1" w:styleId="81BD6B2C524E41E1B89C0EFA3DDB7560">
    <w:name w:val="81BD6B2C524E41E1B89C0EFA3DDB7560"/>
  </w:style>
  <w:style w:type="paragraph" w:customStyle="1" w:styleId="CF78D5530BF34DCDADAFDF7C2DCC70F9">
    <w:name w:val="CF78D5530BF34DCDADAFDF7C2DCC70F9"/>
  </w:style>
  <w:style w:type="paragraph" w:customStyle="1" w:styleId="D58BE535F8B241F5B720B542FB2A3F13">
    <w:name w:val="D58BE535F8B241F5B720B542FB2A3F13"/>
  </w:style>
  <w:style w:type="paragraph" w:customStyle="1" w:styleId="12EBB816EC8B472CA4C0DE9EDD7B2608">
    <w:name w:val="12EBB816EC8B472CA4C0DE9EDD7B2608"/>
  </w:style>
  <w:style w:type="paragraph" w:customStyle="1" w:styleId="0CB783BEB3114874A86D8DD6635E63CC">
    <w:name w:val="0CB783BEB3114874A86D8DD6635E63CC"/>
  </w:style>
  <w:style w:type="paragraph" w:customStyle="1" w:styleId="24287A291D85451A997BE6071BEB9211">
    <w:name w:val="24287A291D85451A997BE6071BEB9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Winnipeg Manitoba</CompanyAddress>
  <CompanyPhone>204-887-1111</CompanyPhone>
  <CompanyFax/>
  <CompanyEmail>Veris1975@outlook.com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이력서(모던 디자인).dotx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SD08</dc:creator>
  <cp:keywords>Linkedin.com/in/Youngseok-a-94713216a</cp:keywords>
  <dc:description/>
  <cp:lastModifiedBy>Youngseok Ahn</cp:lastModifiedBy>
  <cp:revision>5</cp:revision>
  <dcterms:created xsi:type="dcterms:W3CDTF">2018-09-06T19:03:00Z</dcterms:created>
  <dcterms:modified xsi:type="dcterms:W3CDTF">2018-09-06T19:32:00Z</dcterms:modified>
  <cp:category/>
  <cp:contentStatus>Github.com/TreeAxeSun</cp:contentStatus>
</cp:coreProperties>
</file>